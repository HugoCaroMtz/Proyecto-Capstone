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Ví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c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tor Hugo Caro Martínez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Fernando José de Jesus Ramírez Rojas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Eduardo Rodríguez Martínez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Fernando José de Jesús Ramírez Rojas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1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Header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right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Header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lowerLetter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upperLetter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er"/>
    <w:next w:val="Textbody1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1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1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1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1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1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Verdana" w:hAnsi="Verdana" w:eastAsia="Verdana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1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IndexHeading1">
    <w:name w:val="Index Heading"/>
    <w:basedOn w:val="Heading"/>
    <w:pPr/>
    <w:rPr/>
  </w:style>
  <w:style w:type="paragraph" w:styleId="ContentsHeading" w:customStyle="1">
    <w:name w:val="TOA Heading"/>
    <w:basedOn w:val="Header"/>
    <w:pPr/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paragraph" w:styleId="Contents2" w:customStyle="1">
    <w:name w:val="TOC 2"/>
    <w:basedOn w:val="Index"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TOC 3"/>
    <w:basedOn w:val="Index"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D:\OneDrive - Factor Evolución SA de CV\CodigoIoT\Formatos\FEVO-Hoja Membretada 2017.ott</Template>
  <TotalTime>28</TotalTime>
  <Application>LibreOffice/6.4.7.2$Linux_X86_64 LibreOffice_project/40$Build-2</Application>
  <Pages>3</Pages>
  <Words>252</Words>
  <Characters>1476</Characters>
  <CharactersWithSpaces>1843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en-US</dc:language>
  <cp:lastModifiedBy/>
  <dcterms:modified xsi:type="dcterms:W3CDTF">2021-08-23T14:38:30Z</dcterms:modified>
  <cp:revision>7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Verificado por">
    <vt:lpwstr/>
  </property>
</Properties>
</file>